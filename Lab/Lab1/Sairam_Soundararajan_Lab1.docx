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6B2DB" w14:textId="1D4CE9D2" w:rsidR="004D6B86" w:rsidRDefault="005E2E5D">
      <w:pPr>
        <w:pStyle w:val="Title"/>
      </w:pPr>
      <w:r>
        <w:t>Sairam Soundararajan</w:t>
      </w:r>
    </w:p>
    <w:p w14:paraId="7FA86F65" w14:textId="434088B9" w:rsidR="004D6B86" w:rsidRDefault="005E2E5D">
      <w:pPr>
        <w:pStyle w:val="Title2"/>
      </w:pPr>
      <w:r>
        <w:t>SDEV300: Building Secure Python Applications</w:t>
      </w:r>
    </w:p>
    <w:p w14:paraId="7BC66EFF" w14:textId="000AEC26" w:rsidR="004D6B86" w:rsidRDefault="005E2E5D">
      <w:pPr>
        <w:pStyle w:val="Title2"/>
      </w:pPr>
      <w:r>
        <w:t>University of Maryland Global Campus</w:t>
      </w:r>
    </w:p>
    <w:p w14:paraId="3E121059" w14:textId="677BE631" w:rsidR="005E2E5D" w:rsidRDefault="005E2E5D">
      <w:pPr>
        <w:pStyle w:val="Title2"/>
      </w:pPr>
      <w:r>
        <w:t>Professor Howards</w:t>
      </w:r>
    </w:p>
    <w:p w14:paraId="173AC231" w14:textId="443883DA" w:rsidR="005E2E5D" w:rsidRDefault="005E2E5D">
      <w:pPr>
        <w:pStyle w:val="Title2"/>
      </w:pPr>
    </w:p>
    <w:p w14:paraId="472728EC" w14:textId="4459C0B3" w:rsidR="005E2E5D" w:rsidRDefault="005E2E5D">
      <w:pPr>
        <w:pStyle w:val="Title2"/>
      </w:pPr>
    </w:p>
    <w:p w14:paraId="42425A22" w14:textId="0688B2A8" w:rsidR="005E2E5D" w:rsidRDefault="005E2E5D">
      <w:pPr>
        <w:pStyle w:val="Title2"/>
      </w:pPr>
    </w:p>
    <w:p w14:paraId="453A8483" w14:textId="70FA793E" w:rsidR="005E2E5D" w:rsidRDefault="005E2E5D">
      <w:pPr>
        <w:pStyle w:val="Title2"/>
      </w:pPr>
    </w:p>
    <w:p w14:paraId="540A2FB1" w14:textId="25D46FFF" w:rsidR="005E2E5D" w:rsidRDefault="005E2E5D">
      <w:pPr>
        <w:pStyle w:val="Title2"/>
      </w:pPr>
    </w:p>
    <w:p w14:paraId="61D9432E" w14:textId="66F328BB" w:rsidR="005E2E5D" w:rsidRDefault="005E2E5D">
      <w:pPr>
        <w:pStyle w:val="Title2"/>
      </w:pPr>
    </w:p>
    <w:p w14:paraId="196E72CA" w14:textId="3D367597" w:rsidR="005E2E5D" w:rsidRDefault="005E2E5D">
      <w:pPr>
        <w:pStyle w:val="Title2"/>
      </w:pPr>
    </w:p>
    <w:p w14:paraId="6D4A0343" w14:textId="4B6C0046" w:rsidR="005E2E5D" w:rsidRDefault="005E2E5D">
      <w:pPr>
        <w:pStyle w:val="Title2"/>
      </w:pPr>
    </w:p>
    <w:p w14:paraId="09535CAB" w14:textId="5E16BA6D" w:rsidR="005E2E5D" w:rsidRDefault="005E2E5D">
      <w:pPr>
        <w:pStyle w:val="Title2"/>
      </w:pPr>
    </w:p>
    <w:p w14:paraId="28FACB2E" w14:textId="3851668C" w:rsidR="005E2E5D" w:rsidRDefault="005E2E5D">
      <w:pPr>
        <w:pStyle w:val="Title2"/>
      </w:pPr>
    </w:p>
    <w:p w14:paraId="25D7E399" w14:textId="66433D25" w:rsidR="005E2E5D" w:rsidRDefault="005E2E5D">
      <w:pPr>
        <w:pStyle w:val="Title2"/>
      </w:pPr>
    </w:p>
    <w:p w14:paraId="3C8DA91B" w14:textId="219D4388" w:rsidR="005E2E5D" w:rsidRDefault="005E2E5D">
      <w:pPr>
        <w:pStyle w:val="Title2"/>
      </w:pPr>
    </w:p>
    <w:p w14:paraId="29348044" w14:textId="5E296B98" w:rsidR="005E2E5D" w:rsidRDefault="005E2E5D">
      <w:pPr>
        <w:pStyle w:val="Title2"/>
      </w:pPr>
    </w:p>
    <w:p w14:paraId="76119D94" w14:textId="1CD71E2B" w:rsidR="005E2E5D" w:rsidRDefault="005E2E5D">
      <w:pPr>
        <w:pStyle w:val="Title2"/>
      </w:pPr>
    </w:p>
    <w:p w14:paraId="03AD2494" w14:textId="2460E3C9" w:rsidR="005E2E5D" w:rsidRDefault="005E2E5D">
      <w:pPr>
        <w:pStyle w:val="Title2"/>
      </w:pPr>
    </w:p>
    <w:tbl>
      <w:tblPr>
        <w:tblStyle w:val="TableGrid"/>
        <w:tblpPr w:leftFromText="180" w:rightFromText="180" w:horzAnchor="page" w:tblpX="640" w:tblpY="281"/>
        <w:tblW w:w="9490" w:type="dxa"/>
        <w:tblLook w:val="04A0" w:firstRow="1" w:lastRow="0" w:firstColumn="1" w:lastColumn="0" w:noHBand="0" w:noVBand="1"/>
      </w:tblPr>
      <w:tblGrid>
        <w:gridCol w:w="1538"/>
        <w:gridCol w:w="3041"/>
        <w:gridCol w:w="1561"/>
        <w:gridCol w:w="1792"/>
        <w:gridCol w:w="1558"/>
      </w:tblGrid>
      <w:tr w:rsidR="00887DDA" w14:paraId="35CBE6AA" w14:textId="77777777" w:rsidTr="00887DDA">
        <w:trPr>
          <w:trHeight w:val="1583"/>
        </w:trPr>
        <w:tc>
          <w:tcPr>
            <w:tcW w:w="1538" w:type="dxa"/>
          </w:tcPr>
          <w:p w14:paraId="464BB17E" w14:textId="267027B7" w:rsidR="005E2E5D" w:rsidRDefault="005E2E5D" w:rsidP="005E2E5D">
            <w:pPr>
              <w:pStyle w:val="Title2"/>
            </w:pPr>
            <w:r>
              <w:lastRenderedPageBreak/>
              <w:t>Test Case</w:t>
            </w:r>
          </w:p>
        </w:tc>
        <w:tc>
          <w:tcPr>
            <w:tcW w:w="3041" w:type="dxa"/>
          </w:tcPr>
          <w:p w14:paraId="60E4F7E7" w14:textId="3BDD67C8" w:rsidR="005E2E5D" w:rsidRDefault="005E2E5D" w:rsidP="005E2E5D">
            <w:pPr>
              <w:pStyle w:val="Title2"/>
            </w:pPr>
            <w:r>
              <w:t>Input</w:t>
            </w:r>
          </w:p>
        </w:tc>
        <w:tc>
          <w:tcPr>
            <w:tcW w:w="1561" w:type="dxa"/>
          </w:tcPr>
          <w:p w14:paraId="4B073D8C" w14:textId="1BF9833B" w:rsidR="005E2E5D" w:rsidRDefault="005E2E5D" w:rsidP="005E2E5D">
            <w:pPr>
              <w:pStyle w:val="Title2"/>
            </w:pPr>
            <w:r>
              <w:t>Expected Output</w:t>
            </w:r>
          </w:p>
        </w:tc>
        <w:tc>
          <w:tcPr>
            <w:tcW w:w="1792" w:type="dxa"/>
          </w:tcPr>
          <w:p w14:paraId="6FD0FB86" w14:textId="1964BC25" w:rsidR="005E2E5D" w:rsidRDefault="005E2E5D" w:rsidP="005E2E5D">
            <w:pPr>
              <w:pStyle w:val="Title2"/>
            </w:pPr>
            <w:r>
              <w:t>Actual Output</w:t>
            </w:r>
          </w:p>
        </w:tc>
        <w:tc>
          <w:tcPr>
            <w:tcW w:w="1558" w:type="dxa"/>
          </w:tcPr>
          <w:p w14:paraId="3F4E3173" w14:textId="6E27057B" w:rsidR="005E2E5D" w:rsidRDefault="005E2E5D" w:rsidP="005E2E5D">
            <w:pPr>
              <w:pStyle w:val="Title2"/>
            </w:pPr>
            <w:r>
              <w:t>Pass?</w:t>
            </w:r>
          </w:p>
        </w:tc>
      </w:tr>
      <w:tr w:rsidR="00887DDA" w14:paraId="2F531204" w14:textId="77777777" w:rsidTr="00887DDA">
        <w:trPr>
          <w:trHeight w:val="1647"/>
        </w:trPr>
        <w:tc>
          <w:tcPr>
            <w:tcW w:w="1538" w:type="dxa"/>
          </w:tcPr>
          <w:p w14:paraId="6A5CD216" w14:textId="6A0A2103" w:rsidR="005E2E5D" w:rsidRDefault="005E2E5D" w:rsidP="005E2E5D">
            <w:pPr>
              <w:pStyle w:val="Title2"/>
            </w:pPr>
            <w:r>
              <w:t>1</w:t>
            </w:r>
          </w:p>
        </w:tc>
        <w:tc>
          <w:tcPr>
            <w:tcW w:w="3041" w:type="dxa"/>
          </w:tcPr>
          <w:p w14:paraId="2D6EF836" w14:textId="42E544ED" w:rsidR="005E2E5D" w:rsidRPr="00887DDA" w:rsidRDefault="00887DDA" w:rsidP="005E2E5D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>W</w:t>
            </w:r>
            <w:r w:rsidR="005E2E5D" w:rsidRPr="00887DDA">
              <w:rPr>
                <w:sz w:val="20"/>
                <w:szCs w:val="20"/>
              </w:rPr>
              <w:t>elcome to the Python Voter Registration Application!</w:t>
            </w:r>
          </w:p>
          <w:p w14:paraId="153508B6" w14:textId="77777777" w:rsidR="005E2E5D" w:rsidRPr="00887DDA" w:rsidRDefault="005E2E5D" w:rsidP="005E2E5D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Do you want to continue with Voter </w:t>
            </w:r>
            <w:proofErr w:type="spellStart"/>
            <w:proofErr w:type="gramStart"/>
            <w:r w:rsidRPr="00887DDA">
              <w:rPr>
                <w:sz w:val="20"/>
                <w:szCs w:val="20"/>
              </w:rPr>
              <w:t>Registration?YES</w:t>
            </w:r>
            <w:proofErr w:type="spellEnd"/>
            <w:proofErr w:type="gramEnd"/>
          </w:p>
          <w:p w14:paraId="2E9BE078" w14:textId="77777777" w:rsidR="005E2E5D" w:rsidRPr="00887DDA" w:rsidRDefault="005E2E5D" w:rsidP="005E2E5D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What's your first </w:t>
            </w:r>
            <w:proofErr w:type="gramStart"/>
            <w:r w:rsidRPr="00887DDA">
              <w:rPr>
                <w:sz w:val="20"/>
                <w:szCs w:val="20"/>
              </w:rPr>
              <w:t>name?:</w:t>
            </w:r>
            <w:proofErr w:type="gramEnd"/>
            <w:r w:rsidRPr="00887DDA">
              <w:rPr>
                <w:sz w:val="20"/>
                <w:szCs w:val="20"/>
              </w:rPr>
              <w:t xml:space="preserve"> Sairam</w:t>
            </w:r>
          </w:p>
          <w:p w14:paraId="2CFF37D5" w14:textId="77777777" w:rsidR="005E2E5D" w:rsidRPr="00887DDA" w:rsidRDefault="005E2E5D" w:rsidP="005E2E5D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What's your last </w:t>
            </w:r>
            <w:proofErr w:type="gramStart"/>
            <w:r w:rsidRPr="00887DDA">
              <w:rPr>
                <w:sz w:val="20"/>
                <w:szCs w:val="20"/>
              </w:rPr>
              <w:t>name?:</w:t>
            </w:r>
            <w:proofErr w:type="gramEnd"/>
            <w:r w:rsidRPr="00887DDA">
              <w:rPr>
                <w:sz w:val="20"/>
                <w:szCs w:val="20"/>
              </w:rPr>
              <w:t xml:space="preserve"> Soundararajan</w:t>
            </w:r>
          </w:p>
          <w:p w14:paraId="560DB0DB" w14:textId="77777777" w:rsidR="005E2E5D" w:rsidRPr="00887DDA" w:rsidRDefault="005E2E5D" w:rsidP="005E2E5D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Do you want to continue with Voter </w:t>
            </w:r>
            <w:proofErr w:type="spellStart"/>
            <w:proofErr w:type="gramStart"/>
            <w:r w:rsidRPr="00887DDA">
              <w:rPr>
                <w:sz w:val="20"/>
                <w:szCs w:val="20"/>
              </w:rPr>
              <w:t>Registration?Yes</w:t>
            </w:r>
            <w:proofErr w:type="spellEnd"/>
            <w:proofErr w:type="gramEnd"/>
          </w:p>
          <w:p w14:paraId="6646B086" w14:textId="77777777" w:rsidR="005E2E5D" w:rsidRPr="00887DDA" w:rsidRDefault="005E2E5D" w:rsidP="005E2E5D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>How old are you? (Type only number): 24</w:t>
            </w:r>
          </w:p>
          <w:p w14:paraId="40EF0542" w14:textId="77777777" w:rsidR="005E2E5D" w:rsidRPr="00887DDA" w:rsidRDefault="005E2E5D" w:rsidP="005E2E5D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Do you want to continue with Voter </w:t>
            </w:r>
            <w:proofErr w:type="spellStart"/>
            <w:proofErr w:type="gramStart"/>
            <w:r w:rsidRPr="00887DDA">
              <w:rPr>
                <w:sz w:val="20"/>
                <w:szCs w:val="20"/>
              </w:rPr>
              <w:t>Registration?yes</w:t>
            </w:r>
            <w:proofErr w:type="spellEnd"/>
            <w:proofErr w:type="gramEnd"/>
          </w:p>
          <w:p w14:paraId="2CA98321" w14:textId="77777777" w:rsidR="005E2E5D" w:rsidRPr="00887DDA" w:rsidRDefault="005E2E5D" w:rsidP="005E2E5D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Are you a U.S. </w:t>
            </w:r>
            <w:proofErr w:type="gramStart"/>
            <w:r w:rsidRPr="00887DDA">
              <w:rPr>
                <w:sz w:val="20"/>
                <w:szCs w:val="20"/>
              </w:rPr>
              <w:t>Citizen?:</w:t>
            </w:r>
            <w:proofErr w:type="gramEnd"/>
            <w:r w:rsidRPr="00887DDA">
              <w:rPr>
                <w:sz w:val="20"/>
                <w:szCs w:val="20"/>
              </w:rPr>
              <w:t xml:space="preserve"> Y</w:t>
            </w:r>
          </w:p>
          <w:p w14:paraId="7E184DC5" w14:textId="77777777" w:rsidR="005E2E5D" w:rsidRPr="00887DDA" w:rsidRDefault="005E2E5D" w:rsidP="005E2E5D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Do you want to continue with Voter </w:t>
            </w:r>
            <w:proofErr w:type="spellStart"/>
            <w:proofErr w:type="gramStart"/>
            <w:r w:rsidRPr="00887DDA">
              <w:rPr>
                <w:sz w:val="20"/>
                <w:szCs w:val="20"/>
              </w:rPr>
              <w:t>Registration?y</w:t>
            </w:r>
            <w:proofErr w:type="spellEnd"/>
            <w:proofErr w:type="gramEnd"/>
          </w:p>
          <w:p w14:paraId="056C7508" w14:textId="77777777" w:rsidR="005E2E5D" w:rsidRPr="00887DDA" w:rsidRDefault="005E2E5D" w:rsidP="005E2E5D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Which state do you reside </w:t>
            </w:r>
            <w:proofErr w:type="spellStart"/>
            <w:proofErr w:type="gramStart"/>
            <w:r w:rsidRPr="00887DDA">
              <w:rPr>
                <w:sz w:val="20"/>
                <w:szCs w:val="20"/>
              </w:rPr>
              <w:t>in?MD</w:t>
            </w:r>
            <w:proofErr w:type="spellEnd"/>
            <w:proofErr w:type="gramEnd"/>
          </w:p>
          <w:p w14:paraId="2CD26E21" w14:textId="77777777" w:rsidR="005E2E5D" w:rsidRPr="00887DDA" w:rsidRDefault="005E2E5D" w:rsidP="005E2E5D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Do you want to continue with Voter </w:t>
            </w:r>
            <w:proofErr w:type="spellStart"/>
            <w:proofErr w:type="gramStart"/>
            <w:r w:rsidRPr="00887DDA">
              <w:rPr>
                <w:sz w:val="20"/>
                <w:szCs w:val="20"/>
              </w:rPr>
              <w:t>Registration?yes</w:t>
            </w:r>
            <w:proofErr w:type="spellEnd"/>
            <w:proofErr w:type="gramEnd"/>
          </w:p>
          <w:p w14:paraId="05F47707" w14:textId="1FD7A0A3" w:rsidR="005E2E5D" w:rsidRPr="00887DDA" w:rsidRDefault="005E2E5D" w:rsidP="005E2E5D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>What is your zip code?20879</w:t>
            </w:r>
          </w:p>
        </w:tc>
        <w:tc>
          <w:tcPr>
            <w:tcW w:w="1561" w:type="dxa"/>
          </w:tcPr>
          <w:p w14:paraId="4293B9BF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>Thanks for registering to vote. Here is the information we received:</w:t>
            </w:r>
          </w:p>
          <w:p w14:paraId="3849AED3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>Name: Sairam Sundararajan</w:t>
            </w:r>
          </w:p>
          <w:p w14:paraId="7DC4B7B4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>Age: 24 Years Old</w:t>
            </w:r>
          </w:p>
          <w:p w14:paraId="7EC87989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U.S. </w:t>
            </w:r>
            <w:proofErr w:type="spellStart"/>
            <w:proofErr w:type="gramStart"/>
            <w:r w:rsidRPr="00887DDA">
              <w:rPr>
                <w:sz w:val="20"/>
                <w:szCs w:val="20"/>
              </w:rPr>
              <w:t>Citizen:Y</w:t>
            </w:r>
            <w:proofErr w:type="spellEnd"/>
            <w:proofErr w:type="gramEnd"/>
          </w:p>
          <w:p w14:paraId="6BEB746D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>State: MD</w:t>
            </w:r>
          </w:p>
          <w:p w14:paraId="42DE7CF2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>Zip Code: 20879</w:t>
            </w:r>
          </w:p>
          <w:p w14:paraId="0E8703A4" w14:textId="6C6C39C9" w:rsidR="005E2E5D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>Congratulations! You are eligible to vote! Thanks for trying the Voter Registration Application. Your voter registration card should be shipped within 3 weeks.</w:t>
            </w:r>
          </w:p>
        </w:tc>
        <w:tc>
          <w:tcPr>
            <w:tcW w:w="1792" w:type="dxa"/>
          </w:tcPr>
          <w:p w14:paraId="774DC376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>Thanks for registering to vote. Here is the information we received:</w:t>
            </w:r>
          </w:p>
          <w:p w14:paraId="7D50859E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>Name: Sairam Sundararajan</w:t>
            </w:r>
          </w:p>
          <w:p w14:paraId="1522F311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>Age: 24 Years Old</w:t>
            </w:r>
          </w:p>
          <w:p w14:paraId="78D37F9B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U.S. </w:t>
            </w:r>
            <w:proofErr w:type="spellStart"/>
            <w:proofErr w:type="gramStart"/>
            <w:r w:rsidRPr="00887DDA">
              <w:rPr>
                <w:sz w:val="20"/>
                <w:szCs w:val="20"/>
              </w:rPr>
              <w:t>Citizen:Y</w:t>
            </w:r>
            <w:proofErr w:type="spellEnd"/>
            <w:proofErr w:type="gramEnd"/>
          </w:p>
          <w:p w14:paraId="64D3527F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>State: MD</w:t>
            </w:r>
          </w:p>
          <w:p w14:paraId="1A10AF46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>Zip Code: 20879</w:t>
            </w:r>
          </w:p>
          <w:p w14:paraId="6CA3519D" w14:textId="0D20E1CE" w:rsidR="005E2E5D" w:rsidRDefault="00887DDA" w:rsidP="00887DDA">
            <w:pPr>
              <w:pStyle w:val="Title2"/>
            </w:pPr>
            <w:r w:rsidRPr="00887DDA">
              <w:rPr>
                <w:sz w:val="20"/>
                <w:szCs w:val="20"/>
              </w:rPr>
              <w:t>Congratulations! You are eligible to vote! Thanks for trying the Voter Registration Application. Your voter registration card should be shipped within 3 weeks.</w:t>
            </w:r>
          </w:p>
        </w:tc>
        <w:tc>
          <w:tcPr>
            <w:tcW w:w="1558" w:type="dxa"/>
          </w:tcPr>
          <w:p w14:paraId="507EE63A" w14:textId="2D075009" w:rsidR="005E2E5D" w:rsidRDefault="00887DDA" w:rsidP="005E2E5D">
            <w:pPr>
              <w:pStyle w:val="Title2"/>
            </w:pPr>
            <w:r>
              <w:t>YES</w:t>
            </w:r>
          </w:p>
        </w:tc>
      </w:tr>
      <w:tr w:rsidR="00887DDA" w14:paraId="30C898A9" w14:textId="77777777" w:rsidTr="00887DDA">
        <w:trPr>
          <w:trHeight w:val="1583"/>
        </w:trPr>
        <w:tc>
          <w:tcPr>
            <w:tcW w:w="1538" w:type="dxa"/>
          </w:tcPr>
          <w:p w14:paraId="20E70037" w14:textId="21A16E7F" w:rsidR="005E2E5D" w:rsidRDefault="005E2E5D" w:rsidP="005E2E5D">
            <w:pPr>
              <w:pStyle w:val="Title2"/>
            </w:pPr>
            <w:r>
              <w:t>2</w:t>
            </w:r>
          </w:p>
        </w:tc>
        <w:tc>
          <w:tcPr>
            <w:tcW w:w="3041" w:type="dxa"/>
          </w:tcPr>
          <w:p w14:paraId="1642168D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>Welcome to the Python Voter Registration Application!</w:t>
            </w:r>
          </w:p>
          <w:p w14:paraId="0067D28E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Do you want to continue with Voter </w:t>
            </w:r>
            <w:proofErr w:type="spellStart"/>
            <w:proofErr w:type="gramStart"/>
            <w:r w:rsidRPr="00887DDA">
              <w:rPr>
                <w:sz w:val="20"/>
                <w:szCs w:val="20"/>
              </w:rPr>
              <w:t>Registration?yes</w:t>
            </w:r>
            <w:proofErr w:type="spellEnd"/>
            <w:proofErr w:type="gramEnd"/>
          </w:p>
          <w:p w14:paraId="2A052EF6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What's your first </w:t>
            </w:r>
            <w:proofErr w:type="gramStart"/>
            <w:r w:rsidRPr="00887DDA">
              <w:rPr>
                <w:sz w:val="20"/>
                <w:szCs w:val="20"/>
              </w:rPr>
              <w:t>name?:</w:t>
            </w:r>
            <w:proofErr w:type="gramEnd"/>
            <w:r w:rsidRPr="00887DDA">
              <w:rPr>
                <w:sz w:val="20"/>
                <w:szCs w:val="20"/>
              </w:rPr>
              <w:t xml:space="preserve"> Sairam</w:t>
            </w:r>
          </w:p>
          <w:p w14:paraId="23E74EA4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What's your last </w:t>
            </w:r>
            <w:proofErr w:type="gramStart"/>
            <w:r w:rsidRPr="00887DDA">
              <w:rPr>
                <w:sz w:val="20"/>
                <w:szCs w:val="20"/>
              </w:rPr>
              <w:t>name?:</w:t>
            </w:r>
            <w:proofErr w:type="gramEnd"/>
            <w:r w:rsidRPr="00887DDA">
              <w:rPr>
                <w:sz w:val="20"/>
                <w:szCs w:val="20"/>
              </w:rPr>
              <w:t xml:space="preserve"> Soundararajan</w:t>
            </w:r>
          </w:p>
          <w:p w14:paraId="7BC09F13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Do you want to continue with Voter </w:t>
            </w:r>
            <w:proofErr w:type="spellStart"/>
            <w:proofErr w:type="gramStart"/>
            <w:r w:rsidRPr="00887DDA">
              <w:rPr>
                <w:sz w:val="20"/>
                <w:szCs w:val="20"/>
              </w:rPr>
              <w:t>Registration?yes</w:t>
            </w:r>
            <w:proofErr w:type="spellEnd"/>
            <w:proofErr w:type="gramEnd"/>
          </w:p>
          <w:p w14:paraId="590012DF" w14:textId="27A39045" w:rsidR="005E2E5D" w:rsidRDefault="00887DDA" w:rsidP="00887DDA">
            <w:pPr>
              <w:pStyle w:val="Title2"/>
            </w:pPr>
            <w:r w:rsidRPr="00887DDA">
              <w:rPr>
                <w:sz w:val="20"/>
                <w:szCs w:val="20"/>
              </w:rPr>
              <w:t>How old are you? (Type only number): 15</w:t>
            </w:r>
          </w:p>
        </w:tc>
        <w:tc>
          <w:tcPr>
            <w:tcW w:w="1561" w:type="dxa"/>
          </w:tcPr>
          <w:p w14:paraId="72E0ED7E" w14:textId="3544E3D7" w:rsidR="005E2E5D" w:rsidRPr="00887DDA" w:rsidRDefault="00887DDA" w:rsidP="005E2E5D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>Sorry. You are not eligible to vote. You must be 18 years or older.</w:t>
            </w:r>
          </w:p>
        </w:tc>
        <w:tc>
          <w:tcPr>
            <w:tcW w:w="1792" w:type="dxa"/>
          </w:tcPr>
          <w:p w14:paraId="3A03FDF9" w14:textId="7AFFF803" w:rsidR="005E2E5D" w:rsidRDefault="00887DDA" w:rsidP="005E2E5D">
            <w:pPr>
              <w:pStyle w:val="Title2"/>
            </w:pPr>
            <w:r w:rsidRPr="00887DDA">
              <w:rPr>
                <w:sz w:val="20"/>
                <w:szCs w:val="20"/>
              </w:rPr>
              <w:t>Sorry. You are not eligible to vote. You must be 18 years or older.</w:t>
            </w:r>
          </w:p>
        </w:tc>
        <w:tc>
          <w:tcPr>
            <w:tcW w:w="1558" w:type="dxa"/>
          </w:tcPr>
          <w:p w14:paraId="46331565" w14:textId="7B2B919D" w:rsidR="005E2E5D" w:rsidRDefault="00887DDA" w:rsidP="005E2E5D">
            <w:pPr>
              <w:pStyle w:val="Title2"/>
            </w:pPr>
            <w:r>
              <w:t>Yes</w:t>
            </w:r>
          </w:p>
        </w:tc>
      </w:tr>
      <w:tr w:rsidR="00887DDA" w14:paraId="55128A60" w14:textId="77777777" w:rsidTr="00887DDA">
        <w:trPr>
          <w:trHeight w:val="2330"/>
        </w:trPr>
        <w:tc>
          <w:tcPr>
            <w:tcW w:w="1538" w:type="dxa"/>
          </w:tcPr>
          <w:p w14:paraId="1A95647D" w14:textId="4918C206" w:rsidR="005E2E5D" w:rsidRDefault="005E2E5D" w:rsidP="005E2E5D">
            <w:pPr>
              <w:pStyle w:val="Title2"/>
            </w:pPr>
            <w:r>
              <w:t>3</w:t>
            </w:r>
          </w:p>
        </w:tc>
        <w:tc>
          <w:tcPr>
            <w:tcW w:w="3041" w:type="dxa"/>
          </w:tcPr>
          <w:p w14:paraId="5DBAE6B1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>Welcome to the Python Voter Registration Application!</w:t>
            </w:r>
          </w:p>
          <w:p w14:paraId="663107FD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Do you want to continue with Voter </w:t>
            </w:r>
            <w:proofErr w:type="spellStart"/>
            <w:proofErr w:type="gramStart"/>
            <w:r w:rsidRPr="00887DDA">
              <w:rPr>
                <w:sz w:val="20"/>
                <w:szCs w:val="20"/>
              </w:rPr>
              <w:t>Registration?yes</w:t>
            </w:r>
            <w:proofErr w:type="spellEnd"/>
            <w:proofErr w:type="gramEnd"/>
          </w:p>
          <w:p w14:paraId="020C6023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What's your first </w:t>
            </w:r>
            <w:proofErr w:type="gramStart"/>
            <w:r w:rsidRPr="00887DDA">
              <w:rPr>
                <w:sz w:val="20"/>
                <w:szCs w:val="20"/>
              </w:rPr>
              <w:t>name?:</w:t>
            </w:r>
            <w:proofErr w:type="gramEnd"/>
            <w:r w:rsidRPr="00887DDA">
              <w:rPr>
                <w:sz w:val="20"/>
                <w:szCs w:val="20"/>
              </w:rPr>
              <w:t xml:space="preserve"> Sairam</w:t>
            </w:r>
          </w:p>
          <w:p w14:paraId="2FD0CF6B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What's your last </w:t>
            </w:r>
            <w:proofErr w:type="gramStart"/>
            <w:r w:rsidRPr="00887DDA">
              <w:rPr>
                <w:sz w:val="20"/>
                <w:szCs w:val="20"/>
              </w:rPr>
              <w:t>name?:</w:t>
            </w:r>
            <w:proofErr w:type="gramEnd"/>
            <w:r w:rsidRPr="00887DDA">
              <w:rPr>
                <w:sz w:val="20"/>
                <w:szCs w:val="20"/>
              </w:rPr>
              <w:t xml:space="preserve"> Soundararajan</w:t>
            </w:r>
          </w:p>
          <w:p w14:paraId="78B21842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Do you want to continue with Voter </w:t>
            </w:r>
            <w:proofErr w:type="spellStart"/>
            <w:proofErr w:type="gramStart"/>
            <w:r w:rsidRPr="00887DDA">
              <w:rPr>
                <w:sz w:val="20"/>
                <w:szCs w:val="20"/>
              </w:rPr>
              <w:t>Registration?yes</w:t>
            </w:r>
            <w:proofErr w:type="spellEnd"/>
            <w:proofErr w:type="gramEnd"/>
          </w:p>
          <w:p w14:paraId="63598B65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lastRenderedPageBreak/>
              <w:t>How old are you? (Type only number): 24</w:t>
            </w:r>
          </w:p>
          <w:p w14:paraId="7D457F6C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Do you want to continue with Voter </w:t>
            </w:r>
            <w:proofErr w:type="spellStart"/>
            <w:proofErr w:type="gramStart"/>
            <w:r w:rsidRPr="00887DDA">
              <w:rPr>
                <w:sz w:val="20"/>
                <w:szCs w:val="20"/>
              </w:rPr>
              <w:t>Registration?yes</w:t>
            </w:r>
            <w:proofErr w:type="spellEnd"/>
            <w:proofErr w:type="gramEnd"/>
          </w:p>
          <w:p w14:paraId="6E365B5A" w14:textId="77777777" w:rsidR="00887DDA" w:rsidRPr="00887DDA" w:rsidRDefault="00887DDA" w:rsidP="00887DDA">
            <w:pPr>
              <w:pStyle w:val="Title2"/>
              <w:rPr>
                <w:sz w:val="20"/>
                <w:szCs w:val="20"/>
              </w:rPr>
            </w:pPr>
            <w:r w:rsidRPr="00887DDA">
              <w:rPr>
                <w:sz w:val="20"/>
                <w:szCs w:val="20"/>
              </w:rPr>
              <w:t xml:space="preserve">Are you a U.S. </w:t>
            </w:r>
            <w:proofErr w:type="gramStart"/>
            <w:r w:rsidRPr="00887DDA">
              <w:rPr>
                <w:sz w:val="20"/>
                <w:szCs w:val="20"/>
              </w:rPr>
              <w:t>Citizen?:</w:t>
            </w:r>
            <w:proofErr w:type="gramEnd"/>
            <w:r w:rsidRPr="00887DDA">
              <w:rPr>
                <w:sz w:val="20"/>
                <w:szCs w:val="20"/>
              </w:rPr>
              <w:t xml:space="preserve"> no</w:t>
            </w:r>
          </w:p>
          <w:p w14:paraId="703CC1C2" w14:textId="69852C3D" w:rsidR="005E2E5D" w:rsidRPr="00887DDA" w:rsidRDefault="005E2E5D" w:rsidP="00887DDA">
            <w:pPr>
              <w:pStyle w:val="Title2"/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65E23213" w14:textId="34FF0EFB" w:rsidR="005E2E5D" w:rsidRDefault="00887DDA" w:rsidP="005E2E5D">
            <w:pPr>
              <w:pStyle w:val="Title2"/>
            </w:pPr>
            <w:r w:rsidRPr="00887DDA">
              <w:rPr>
                <w:sz w:val="20"/>
                <w:szCs w:val="20"/>
              </w:rPr>
              <w:lastRenderedPageBreak/>
              <w:t>Sorry, you have to be a U.S. Citizen or apply for citizenship</w:t>
            </w:r>
          </w:p>
        </w:tc>
        <w:tc>
          <w:tcPr>
            <w:tcW w:w="1792" w:type="dxa"/>
          </w:tcPr>
          <w:p w14:paraId="31A7F3D2" w14:textId="37EE7F76" w:rsidR="005E2E5D" w:rsidRDefault="00887DDA" w:rsidP="005E2E5D">
            <w:pPr>
              <w:pStyle w:val="Title2"/>
            </w:pPr>
            <w:r w:rsidRPr="00887DDA">
              <w:rPr>
                <w:sz w:val="20"/>
                <w:szCs w:val="20"/>
              </w:rPr>
              <w:t>Sorry, you have to be a U.S. Citizen or apply for citizenship</w:t>
            </w:r>
          </w:p>
        </w:tc>
        <w:tc>
          <w:tcPr>
            <w:tcW w:w="1558" w:type="dxa"/>
          </w:tcPr>
          <w:p w14:paraId="13418EDE" w14:textId="7DF3BD29" w:rsidR="005E2E5D" w:rsidRDefault="00887DDA" w:rsidP="005E2E5D">
            <w:pPr>
              <w:pStyle w:val="Title2"/>
            </w:pPr>
            <w:r>
              <w:t>Yes</w:t>
            </w:r>
          </w:p>
        </w:tc>
      </w:tr>
    </w:tbl>
    <w:p w14:paraId="340F5B54" w14:textId="4C2F8007" w:rsidR="005E2E5D" w:rsidRDefault="005E2E5D">
      <w:pPr>
        <w:pStyle w:val="Title2"/>
      </w:pPr>
    </w:p>
    <w:p w14:paraId="554F7691" w14:textId="64847356" w:rsidR="005E2E5D" w:rsidRDefault="005E2E5D">
      <w:pPr>
        <w:pStyle w:val="Title2"/>
      </w:pPr>
    </w:p>
    <w:p w14:paraId="4849A234" w14:textId="0AACD5E5" w:rsidR="005E2E5D" w:rsidRDefault="005E2E5D">
      <w:pPr>
        <w:pStyle w:val="Title2"/>
      </w:pPr>
    </w:p>
    <w:p w14:paraId="23965962" w14:textId="59EFB800" w:rsidR="00887DDA" w:rsidRDefault="00887DDA">
      <w:pPr>
        <w:pStyle w:val="Title2"/>
      </w:pPr>
    </w:p>
    <w:p w14:paraId="5C72C911" w14:textId="3A986EB0" w:rsidR="00887DDA" w:rsidRDefault="00887DDA">
      <w:pPr>
        <w:pStyle w:val="Title2"/>
      </w:pPr>
    </w:p>
    <w:p w14:paraId="04DB23CB" w14:textId="7CCD5D59" w:rsidR="00887DDA" w:rsidRDefault="00887DDA">
      <w:pPr>
        <w:pStyle w:val="Title2"/>
      </w:pPr>
      <w:r>
        <w:rPr>
          <w:noProof/>
        </w:rPr>
        <w:drawing>
          <wp:inline distT="0" distB="0" distL="0" distR="0" wp14:anchorId="2758C620" wp14:editId="38D920D5">
            <wp:extent cx="5943600" cy="4011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1498" w14:textId="04724C4D" w:rsidR="00887DDA" w:rsidRDefault="00887DDA">
      <w:pPr>
        <w:pStyle w:val="Title2"/>
      </w:pPr>
      <w:r>
        <w:rPr>
          <w:noProof/>
        </w:rPr>
        <w:lastRenderedPageBreak/>
        <w:drawing>
          <wp:inline distT="0" distB="0" distL="0" distR="0" wp14:anchorId="76777A6E" wp14:editId="378F02FC">
            <wp:extent cx="5943600" cy="3261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D5C7" w14:textId="01249243" w:rsidR="00887DDA" w:rsidRDefault="00887DDA">
      <w:pPr>
        <w:pStyle w:val="Title2"/>
      </w:pPr>
      <w:r>
        <w:rPr>
          <w:noProof/>
        </w:rPr>
        <w:drawing>
          <wp:inline distT="0" distB="0" distL="0" distR="0" wp14:anchorId="730BB515" wp14:editId="206643DE">
            <wp:extent cx="5943600" cy="172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DDA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D3F02" w14:textId="77777777" w:rsidR="005E2E5D" w:rsidRDefault="005E2E5D">
      <w:pPr>
        <w:spacing w:line="240" w:lineRule="auto"/>
      </w:pPr>
      <w:r>
        <w:separator/>
      </w:r>
    </w:p>
    <w:p w14:paraId="0E3728BD" w14:textId="77777777" w:rsidR="005E2E5D" w:rsidRDefault="005E2E5D"/>
  </w:endnote>
  <w:endnote w:type="continuationSeparator" w:id="0">
    <w:p w14:paraId="4BB62F3D" w14:textId="77777777" w:rsidR="005E2E5D" w:rsidRDefault="005E2E5D">
      <w:pPr>
        <w:spacing w:line="240" w:lineRule="auto"/>
      </w:pPr>
      <w:r>
        <w:continuationSeparator/>
      </w:r>
    </w:p>
    <w:p w14:paraId="273F07DC" w14:textId="77777777" w:rsidR="005E2E5D" w:rsidRDefault="005E2E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D24AF" w14:textId="77777777" w:rsidR="005E2E5D" w:rsidRDefault="005E2E5D">
      <w:pPr>
        <w:spacing w:line="240" w:lineRule="auto"/>
      </w:pPr>
      <w:r>
        <w:separator/>
      </w:r>
    </w:p>
    <w:p w14:paraId="6EC511AE" w14:textId="77777777" w:rsidR="005E2E5D" w:rsidRDefault="005E2E5D"/>
  </w:footnote>
  <w:footnote w:type="continuationSeparator" w:id="0">
    <w:p w14:paraId="6B0BCCCE" w14:textId="77777777" w:rsidR="005E2E5D" w:rsidRDefault="005E2E5D">
      <w:pPr>
        <w:spacing w:line="240" w:lineRule="auto"/>
      </w:pPr>
      <w:r>
        <w:continuationSeparator/>
      </w:r>
    </w:p>
    <w:p w14:paraId="3EBCF5DE" w14:textId="77777777" w:rsidR="005E2E5D" w:rsidRDefault="005E2E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2-Accent1"/>
      <w:tblW w:w="10495" w:type="dxa"/>
      <w:tblInd w:w="-444" w:type="dxa"/>
      <w:tblLook w:val="04A0" w:firstRow="1" w:lastRow="0" w:firstColumn="1" w:lastColumn="0" w:noHBand="0" w:noVBand="1"/>
      <w:tblDescription w:val="Header layout table"/>
    </w:tblPr>
    <w:tblGrid>
      <w:gridCol w:w="8913"/>
      <w:gridCol w:w="1582"/>
    </w:tblGrid>
    <w:tr w:rsidR="004D6B86" w14:paraId="02018CAF" w14:textId="77777777" w:rsidTr="005E2E5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04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913" w:type="dxa"/>
        </w:tcPr>
        <w:p w14:paraId="57576F36" w14:textId="1B66615A" w:rsidR="004D6B86" w:rsidRPr="00170521" w:rsidRDefault="00887DDA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placeholde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5E2E5D">
                <w:t>Lab 1: Voter Registration Program</w:t>
              </w:r>
            </w:sdtContent>
          </w:sdt>
        </w:p>
      </w:tc>
      <w:tc>
        <w:tcPr>
          <w:tcW w:w="1582" w:type="dxa"/>
        </w:tcPr>
        <w:p w14:paraId="505257DD" w14:textId="7A4C32FC" w:rsidR="004D6B86" w:rsidRDefault="005E2E5D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Soundararajan</w:t>
          </w:r>
          <w:r w:rsidR="00345333">
            <w:fldChar w:fldCharType="begin"/>
          </w:r>
          <w:r w:rsidR="00345333">
            <w:instrText xml:space="preserve"> PAGE   \* MERGEFORMAT </w:instrText>
          </w:r>
          <w:r w:rsidR="00345333">
            <w:fldChar w:fldCharType="separate"/>
          </w:r>
          <w:r w:rsidR="00C925C8">
            <w:rPr>
              <w:noProof/>
            </w:rPr>
            <w:t>2</w:t>
          </w:r>
          <w:r w:rsidR="00345333">
            <w:rPr>
              <w:noProof/>
            </w:rPr>
            <w:fldChar w:fldCharType="end"/>
          </w:r>
        </w:p>
      </w:tc>
    </w:tr>
  </w:tbl>
  <w:p w14:paraId="107ECF6C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2-Accent1"/>
      <w:tblW w:w="0" w:type="auto"/>
      <w:tblInd w:w="-921" w:type="dxa"/>
      <w:tblLook w:val="04A0" w:firstRow="1" w:lastRow="0" w:firstColumn="1" w:lastColumn="0" w:noHBand="0" w:noVBand="1"/>
      <w:tblDescription w:val="Header layout table"/>
    </w:tblPr>
    <w:tblGrid>
      <w:gridCol w:w="8740"/>
      <w:gridCol w:w="1520"/>
    </w:tblGrid>
    <w:tr w:rsidR="004D6B86" w14:paraId="6CB60BFA" w14:textId="77777777" w:rsidTr="005E2E5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9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740" w:type="dxa"/>
        </w:tcPr>
        <w:p w14:paraId="42E340CA" w14:textId="72D6A1BA"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:placeholde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5E2E5D">
                <w:t>Lab 1: Voter Registration Program</w:t>
              </w:r>
            </w:sdtContent>
          </w:sdt>
        </w:p>
      </w:tc>
      <w:tc>
        <w:tcPr>
          <w:tcW w:w="1520" w:type="dxa"/>
        </w:tcPr>
        <w:p w14:paraId="23396A77" w14:textId="5CB41B04" w:rsidR="004D6B86" w:rsidRDefault="005E2E5D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Soundararajan</w:t>
          </w:r>
          <w:r w:rsidR="00345333">
            <w:fldChar w:fldCharType="begin"/>
          </w:r>
          <w:r w:rsidR="00345333">
            <w:instrText xml:space="preserve"> PAGE   \* MERGEFORMAT </w:instrText>
          </w:r>
          <w:r w:rsidR="00345333">
            <w:fldChar w:fldCharType="separate"/>
          </w:r>
          <w:r w:rsidR="00C925C8">
            <w:rPr>
              <w:noProof/>
            </w:rPr>
            <w:t>1</w:t>
          </w:r>
          <w:r w:rsidR="00345333">
            <w:rPr>
              <w:noProof/>
            </w:rPr>
            <w:fldChar w:fldCharType="end"/>
          </w:r>
        </w:p>
      </w:tc>
    </w:tr>
  </w:tbl>
  <w:p w14:paraId="1EF6713B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5D"/>
    <w:rsid w:val="00006BBA"/>
    <w:rsid w:val="0001010E"/>
    <w:rsid w:val="000217F5"/>
    <w:rsid w:val="0007593F"/>
    <w:rsid w:val="00097169"/>
    <w:rsid w:val="00114BFA"/>
    <w:rsid w:val="001602E3"/>
    <w:rsid w:val="00160C0C"/>
    <w:rsid w:val="001664A2"/>
    <w:rsid w:val="00170521"/>
    <w:rsid w:val="001B4848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A06C6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5E2E5D"/>
    <w:rsid w:val="0061747E"/>
    <w:rsid w:val="00641876"/>
    <w:rsid w:val="00645290"/>
    <w:rsid w:val="00684C26"/>
    <w:rsid w:val="006B015B"/>
    <w:rsid w:val="006C162F"/>
    <w:rsid w:val="006D7EE9"/>
    <w:rsid w:val="007244DE"/>
    <w:rsid w:val="0081390C"/>
    <w:rsid w:val="00816831"/>
    <w:rsid w:val="00837D67"/>
    <w:rsid w:val="008747E8"/>
    <w:rsid w:val="00887DDA"/>
    <w:rsid w:val="008A2A83"/>
    <w:rsid w:val="008A78F1"/>
    <w:rsid w:val="00910F0E"/>
    <w:rsid w:val="00961AE5"/>
    <w:rsid w:val="009A2C38"/>
    <w:rsid w:val="009F0414"/>
    <w:rsid w:val="00A4757D"/>
    <w:rsid w:val="00A77F6B"/>
    <w:rsid w:val="00A81BB2"/>
    <w:rsid w:val="00AA5C05"/>
    <w:rsid w:val="00B03BA4"/>
    <w:rsid w:val="00C3438C"/>
    <w:rsid w:val="00C5686B"/>
    <w:rsid w:val="00C74024"/>
    <w:rsid w:val="00C83B15"/>
    <w:rsid w:val="00C925C8"/>
    <w:rsid w:val="00CB7F84"/>
    <w:rsid w:val="00CF1B55"/>
    <w:rsid w:val="00DB2E59"/>
    <w:rsid w:val="00DB358F"/>
    <w:rsid w:val="00DC44F1"/>
    <w:rsid w:val="00DF6D26"/>
    <w:rsid w:val="00E7305D"/>
    <w:rsid w:val="00EA780C"/>
    <w:rsid w:val="00EB69D3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E34BED"/>
  <w15:chartTrackingRefBased/>
  <w15:docId w15:val="{40B48F04-61B6-40BE-9CB0-AD4F8267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ra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wp14"&gt;&lt;w:body&gt;&lt;w:p w:rsidR="00000000" w:rsidRDefault="005E2E5D"&gt;&lt;w:r&gt;&lt;w:t&gt;Lab 1: Voter Registration Program&lt;/w:t&gt;&lt;/w:r&gt;&lt;/w:p&gt;&lt;w:sectPr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</Template>
  <TotalTime>30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Soundararajan</dc:creator>
  <cp:keywords/>
  <dc:description/>
  <cp:lastModifiedBy>Sairam Soundararajan</cp:lastModifiedBy>
  <cp:revision>1</cp:revision>
  <dcterms:created xsi:type="dcterms:W3CDTF">2020-08-26T03:35:00Z</dcterms:created>
  <dcterms:modified xsi:type="dcterms:W3CDTF">2020-08-26T04:05:00Z</dcterms:modified>
</cp:coreProperties>
</file>